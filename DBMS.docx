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53ACD" w14:textId="4A8C95F9" w:rsidR="002C032D" w:rsidRPr="002C032D" w:rsidRDefault="00C56F2C" w:rsidP="002C032D">
      <w:pPr>
        <w:pStyle w:val="Date"/>
      </w:pPr>
      <w:bookmarkStart w:id="0" w:name="_GoBack"/>
      <w:bookmarkEnd w:id="0"/>
      <w:r>
        <w:t>19BCS092</w:t>
      </w:r>
      <w:r w:rsidR="0068507C">
        <w:t xml:space="preserve">  ||</w:t>
      </w:r>
      <w:r w:rsidR="002C032D">
        <w:t xml:space="preserve">  R CHANDRA VARDHAN</w:t>
      </w:r>
    </w:p>
    <w:p w14:paraId="2E1D0AF6" w14:textId="77777777" w:rsidR="005D415A" w:rsidRDefault="00C56F2C">
      <w:pPr>
        <w:pStyle w:val="Title"/>
      </w:pPr>
      <w:r>
        <w:t>DBMS ASSIGNMENT</w:t>
      </w:r>
    </w:p>
    <w:p w14:paraId="203A9074" w14:textId="4DC543F5" w:rsidR="00C021E5" w:rsidRPr="00183BD0" w:rsidRDefault="00FD0DCB" w:rsidP="00183BD0">
      <w:pPr>
        <w:pStyle w:val="Heading1"/>
        <w:rPr>
          <w:caps w:val="0"/>
        </w:rPr>
      </w:pPr>
      <w:r>
        <w:rPr>
          <w:i/>
          <w:iCs/>
        </w:rPr>
        <w:t>SHOw how to create and delete a data base</w:t>
      </w:r>
      <w:r w:rsidR="00DD06BC">
        <w:rPr>
          <w:caps w:val="0"/>
          <w:noProof/>
        </w:rPr>
        <w:drawing>
          <wp:anchor distT="0" distB="0" distL="114300" distR="114300" simplePos="0" relativeHeight="251658240" behindDoc="0" locked="0" layoutInCell="1" allowOverlap="1" wp14:anchorId="4BBC6284" wp14:editId="2F057C45">
            <wp:simplePos x="0" y="0"/>
            <wp:positionH relativeFrom="column">
              <wp:posOffset>3175</wp:posOffset>
            </wp:positionH>
            <wp:positionV relativeFrom="paragraph">
              <wp:posOffset>615315</wp:posOffset>
            </wp:positionV>
            <wp:extent cx="4907280" cy="3272790"/>
            <wp:effectExtent l="0" t="0" r="762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1E16D" w14:textId="29516010" w:rsidR="005D415A" w:rsidRPr="001D05E8" w:rsidRDefault="003401AC" w:rsidP="00653FED">
      <w:pPr>
        <w:pStyle w:val="Heading1"/>
        <w:numPr>
          <w:ilvl w:val="0"/>
          <w:numId w:val="0"/>
        </w:numPr>
      </w:pPr>
      <w:r>
        <w:rPr>
          <w:i/>
          <w:iCs/>
        </w:rPr>
        <w:t>2</w:t>
      </w:r>
      <w:r w:rsidR="00653FED">
        <w:rPr>
          <w:i/>
          <w:iCs/>
        </w:rPr>
        <w:t xml:space="preserve"> </w:t>
      </w:r>
      <w:r>
        <w:rPr>
          <w:i/>
          <w:iCs/>
        </w:rPr>
        <w:t>.SHOW</w:t>
      </w:r>
      <w:r w:rsidR="001D05E8">
        <w:rPr>
          <w:i/>
          <w:iCs/>
        </w:rPr>
        <w:t xml:space="preserve"> all data bases in the system</w:t>
      </w:r>
    </w:p>
    <w:p w14:paraId="38560BE9" w14:textId="60756A89" w:rsidR="00A925F3" w:rsidRDefault="00A925F3" w:rsidP="00506534">
      <w:pPr>
        <w:ind w:left="0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9E359F0" wp14:editId="6EEE28E1">
            <wp:simplePos x="0" y="0"/>
            <wp:positionH relativeFrom="column">
              <wp:posOffset>0</wp:posOffset>
            </wp:positionH>
            <wp:positionV relativeFrom="paragraph">
              <wp:posOffset>222250</wp:posOffset>
            </wp:positionV>
            <wp:extent cx="5486400" cy="216789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D4707" w14:textId="6F2EF7DB" w:rsidR="007950DF" w:rsidRDefault="007950DF" w:rsidP="007950DF">
      <w:pPr>
        <w:ind w:left="0"/>
      </w:pPr>
    </w:p>
    <w:p w14:paraId="77E788DD" w14:textId="77777777" w:rsidR="007950DF" w:rsidRDefault="007950DF">
      <w:r>
        <w:br w:type="page"/>
      </w:r>
    </w:p>
    <w:p w14:paraId="693AD545" w14:textId="3D2C0057" w:rsidR="008A7E2A" w:rsidRDefault="00F5250A" w:rsidP="00E52547">
      <w:pPr>
        <w:pStyle w:val="Heading1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6EC11AEA" wp14:editId="0B0AECD3">
            <wp:simplePos x="0" y="0"/>
            <wp:positionH relativeFrom="column">
              <wp:posOffset>217170</wp:posOffset>
            </wp:positionH>
            <wp:positionV relativeFrom="paragraph">
              <wp:posOffset>579755</wp:posOffset>
            </wp:positionV>
            <wp:extent cx="5486400" cy="229870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FFB">
        <w:rPr>
          <w:b/>
          <w:bCs/>
        </w:rPr>
        <w:t>3 . Create table for your database</w:t>
      </w:r>
    </w:p>
    <w:p w14:paraId="7B2F87D9" w14:textId="77777777" w:rsidR="00D049EC" w:rsidRDefault="00D049EC" w:rsidP="00643C0E">
      <w:pPr>
        <w:pStyle w:val="Heading1"/>
        <w:numPr>
          <w:ilvl w:val="0"/>
          <w:numId w:val="0"/>
        </w:numPr>
        <w:ind w:left="360" w:hanging="360"/>
        <w:rPr>
          <w:b/>
          <w:bCs/>
        </w:rPr>
      </w:pPr>
    </w:p>
    <w:p w14:paraId="4611E6D7" w14:textId="77777777" w:rsidR="00D049EC" w:rsidRDefault="00D049EC" w:rsidP="00643C0E">
      <w:pPr>
        <w:pStyle w:val="Heading1"/>
        <w:numPr>
          <w:ilvl w:val="0"/>
          <w:numId w:val="0"/>
        </w:numPr>
        <w:ind w:left="360" w:hanging="360"/>
        <w:rPr>
          <w:b/>
          <w:bCs/>
        </w:rPr>
      </w:pPr>
    </w:p>
    <w:p w14:paraId="516BAEDF" w14:textId="697B9BB9" w:rsidR="00643C0E" w:rsidRDefault="00DD1AD9" w:rsidP="00643C0E">
      <w:pPr>
        <w:pStyle w:val="Heading1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 xml:space="preserve">4 . </w:t>
      </w:r>
      <w:r w:rsidR="00CE3C79">
        <w:rPr>
          <w:b/>
          <w:bCs/>
        </w:rPr>
        <w:t>Drop</w:t>
      </w:r>
      <w:r>
        <w:rPr>
          <w:b/>
          <w:bCs/>
        </w:rPr>
        <w:t xml:space="preserve"> table</w:t>
      </w:r>
    </w:p>
    <w:p w14:paraId="30F92000" w14:textId="1868BFD4" w:rsidR="000C60F4" w:rsidRDefault="00A270CD" w:rsidP="000C60F4">
      <w:pPr>
        <w:ind w:left="0"/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</w:pPr>
      <w:r>
        <w:rPr>
          <w:b/>
          <w:bCs/>
          <w:noProof/>
        </w:rPr>
        <w:drawing>
          <wp:anchor distT="0" distB="0" distL="114300" distR="114300" simplePos="0" relativeHeight="251658243" behindDoc="0" locked="0" layoutInCell="1" allowOverlap="1" wp14:anchorId="0F44828D" wp14:editId="1696861E">
            <wp:simplePos x="0" y="0"/>
            <wp:positionH relativeFrom="column">
              <wp:posOffset>217170</wp:posOffset>
            </wp:positionH>
            <wp:positionV relativeFrom="paragraph">
              <wp:posOffset>311785</wp:posOffset>
            </wp:positionV>
            <wp:extent cx="5486400" cy="230251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06F6A" w14:textId="44D880F5" w:rsidR="003F6CB5" w:rsidRDefault="000C60F4" w:rsidP="00882C8C">
      <w:pPr>
        <w:ind w:left="0"/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</w:pPr>
      <w:r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  <w:br w:type="page"/>
      </w:r>
      <w:r w:rsidR="00882C8C">
        <w:rPr>
          <w:rFonts w:asciiTheme="majorHAnsi" w:hAnsiTheme="majorHAnsi"/>
          <w:b/>
          <w:bCs/>
          <w:caps/>
          <w:noProof/>
          <w:color w:val="2E2E2E" w:themeColor="accent2"/>
          <w:spacing w:val="14"/>
          <w:sz w:val="26"/>
          <w:szCs w:val="26"/>
        </w:rPr>
        <w:lastRenderedPageBreak/>
        <w:drawing>
          <wp:anchor distT="0" distB="0" distL="114300" distR="114300" simplePos="0" relativeHeight="251659267" behindDoc="0" locked="0" layoutInCell="1" allowOverlap="1" wp14:anchorId="047F7FD7" wp14:editId="1C16F9D8">
            <wp:simplePos x="0" y="0"/>
            <wp:positionH relativeFrom="column">
              <wp:posOffset>0</wp:posOffset>
            </wp:positionH>
            <wp:positionV relativeFrom="paragraph">
              <wp:posOffset>579755</wp:posOffset>
            </wp:positionV>
            <wp:extent cx="5486400" cy="24987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FB2"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  <w:t xml:space="preserve">5 . </w:t>
      </w:r>
      <w:r w:rsidR="003F6CB5"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  <w:t>Show how to check the schema of the tables</w:t>
      </w:r>
    </w:p>
    <w:p w14:paraId="40D81437" w14:textId="4EC2898A" w:rsidR="00C911C4" w:rsidRDefault="00C911C4" w:rsidP="00882C8C">
      <w:pPr>
        <w:ind w:left="0"/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</w:pPr>
    </w:p>
    <w:p w14:paraId="70C6D2B8" w14:textId="168ECFB6" w:rsidR="00C911C4" w:rsidRDefault="00C911C4" w:rsidP="00882C8C">
      <w:pPr>
        <w:ind w:left="0"/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</w:pPr>
    </w:p>
    <w:p w14:paraId="3DAA93D6" w14:textId="77777777" w:rsidR="003120F7" w:rsidRDefault="003120F7" w:rsidP="00882C8C">
      <w:pPr>
        <w:ind w:left="0"/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</w:pPr>
    </w:p>
    <w:p w14:paraId="2DBC396E" w14:textId="77777777" w:rsidR="003120F7" w:rsidRDefault="003120F7" w:rsidP="00882C8C">
      <w:pPr>
        <w:ind w:left="0"/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</w:pPr>
    </w:p>
    <w:p w14:paraId="7FC33E1F" w14:textId="28F3F3F3" w:rsidR="00C911C4" w:rsidRDefault="00C911C4" w:rsidP="00882C8C">
      <w:pPr>
        <w:ind w:left="0"/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</w:pPr>
      <w:r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  <w:t xml:space="preserve">6 . </w:t>
      </w:r>
      <w:r w:rsidR="00D50B84"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  <w:t xml:space="preserve">Show all the tables </w:t>
      </w:r>
      <w:r w:rsidR="00CE45CA"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  <w:t>from</w:t>
      </w:r>
      <w:r w:rsidR="00D50B84"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  <w:t xml:space="preserve"> the database</w:t>
      </w:r>
    </w:p>
    <w:p w14:paraId="31E27397" w14:textId="77777777" w:rsidR="003120F7" w:rsidRDefault="003120F7" w:rsidP="00882C8C">
      <w:pPr>
        <w:ind w:left="0"/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</w:pPr>
    </w:p>
    <w:p w14:paraId="5004CEB3" w14:textId="70EC9D31" w:rsidR="00CE45CA" w:rsidRDefault="009C3AF2" w:rsidP="00882C8C">
      <w:pPr>
        <w:ind w:left="0"/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</w:pPr>
      <w:r>
        <w:rPr>
          <w:rFonts w:asciiTheme="majorHAnsi" w:hAnsiTheme="majorHAnsi"/>
          <w:b/>
          <w:bCs/>
          <w:caps/>
          <w:noProof/>
          <w:color w:val="2E2E2E" w:themeColor="accent2"/>
          <w:spacing w:val="14"/>
          <w:sz w:val="26"/>
          <w:szCs w:val="26"/>
        </w:rPr>
        <w:drawing>
          <wp:anchor distT="0" distB="0" distL="114300" distR="114300" simplePos="0" relativeHeight="251660291" behindDoc="0" locked="0" layoutInCell="1" allowOverlap="1" wp14:anchorId="0C6CC8CD" wp14:editId="731FF5E2">
            <wp:simplePos x="0" y="0"/>
            <wp:positionH relativeFrom="column">
              <wp:posOffset>-46990</wp:posOffset>
            </wp:positionH>
            <wp:positionV relativeFrom="paragraph">
              <wp:posOffset>123190</wp:posOffset>
            </wp:positionV>
            <wp:extent cx="5486400" cy="2453005"/>
            <wp:effectExtent l="0" t="0" r="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9DB2E" w14:textId="2B146B0E" w:rsidR="000F7D94" w:rsidRDefault="000F7D94" w:rsidP="00882C8C">
      <w:pPr>
        <w:ind w:left="0"/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</w:pPr>
    </w:p>
    <w:p w14:paraId="335190E5" w14:textId="77777777" w:rsidR="0004734E" w:rsidRDefault="000F7D94" w:rsidP="00CA2364">
      <w:pPr>
        <w:ind w:left="0"/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</w:pPr>
      <w:r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  <w:br w:type="page"/>
      </w:r>
    </w:p>
    <w:p w14:paraId="69D382C8" w14:textId="67D70E43" w:rsidR="0004734E" w:rsidRDefault="0004734E" w:rsidP="00CA2364">
      <w:pPr>
        <w:ind w:left="0"/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</w:pPr>
    </w:p>
    <w:p w14:paraId="5BBFDFC3" w14:textId="5B305FAE" w:rsidR="00CA2364" w:rsidRDefault="000F7D94" w:rsidP="00CA2364">
      <w:pPr>
        <w:ind w:left="0"/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</w:pPr>
      <w:r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  <w:t xml:space="preserve">7 . </w:t>
      </w:r>
      <w:r w:rsidR="008A2DC0"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  <w:t>Create table using select Statement</w:t>
      </w:r>
    </w:p>
    <w:p w14:paraId="67CC8A86" w14:textId="51505315" w:rsidR="00EA070B" w:rsidRDefault="005D7E2C" w:rsidP="00882C8C">
      <w:pPr>
        <w:ind w:left="0"/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</w:pPr>
      <w:r>
        <w:rPr>
          <w:rFonts w:asciiTheme="majorHAnsi" w:hAnsiTheme="majorHAnsi"/>
          <w:b/>
          <w:bCs/>
          <w:caps/>
          <w:noProof/>
          <w:color w:val="2E2E2E" w:themeColor="accent2"/>
          <w:spacing w:val="14"/>
          <w:sz w:val="26"/>
          <w:szCs w:val="26"/>
        </w:rPr>
        <w:drawing>
          <wp:anchor distT="0" distB="0" distL="114300" distR="114300" simplePos="0" relativeHeight="251661315" behindDoc="0" locked="0" layoutInCell="1" allowOverlap="1" wp14:anchorId="3EC2E7FC" wp14:editId="4EC6C545">
            <wp:simplePos x="0" y="0"/>
            <wp:positionH relativeFrom="column">
              <wp:posOffset>-4445</wp:posOffset>
            </wp:positionH>
            <wp:positionV relativeFrom="paragraph">
              <wp:posOffset>289560</wp:posOffset>
            </wp:positionV>
            <wp:extent cx="5486400" cy="2200910"/>
            <wp:effectExtent l="0" t="0" r="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7C2B6" w14:textId="22DB284E" w:rsidR="008B7221" w:rsidRDefault="008B7221" w:rsidP="00882C8C">
      <w:pPr>
        <w:ind w:left="0"/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</w:pPr>
    </w:p>
    <w:p w14:paraId="34634AB1" w14:textId="603529A3" w:rsidR="00A32A45" w:rsidRDefault="00A32A45" w:rsidP="00882C8C">
      <w:pPr>
        <w:ind w:left="0"/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</w:pPr>
    </w:p>
    <w:p w14:paraId="728B3B09" w14:textId="344B8C40" w:rsidR="00A32A45" w:rsidRPr="000C60F4" w:rsidRDefault="005D7E2C" w:rsidP="00882C8C">
      <w:pPr>
        <w:ind w:left="0"/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</w:pPr>
      <w:r>
        <w:rPr>
          <w:rFonts w:asciiTheme="majorHAnsi" w:hAnsiTheme="majorHAnsi"/>
          <w:b/>
          <w:bCs/>
          <w:caps/>
          <w:noProof/>
          <w:color w:val="2E2E2E" w:themeColor="accent2"/>
          <w:spacing w:val="14"/>
          <w:sz w:val="26"/>
          <w:szCs w:val="26"/>
        </w:rPr>
        <w:drawing>
          <wp:anchor distT="0" distB="0" distL="114300" distR="114300" simplePos="0" relativeHeight="251662339" behindDoc="0" locked="0" layoutInCell="1" allowOverlap="1" wp14:anchorId="29820B68" wp14:editId="7CB6A336">
            <wp:simplePos x="0" y="0"/>
            <wp:positionH relativeFrom="column">
              <wp:posOffset>-67310</wp:posOffset>
            </wp:positionH>
            <wp:positionV relativeFrom="paragraph">
              <wp:posOffset>852805</wp:posOffset>
            </wp:positionV>
            <wp:extent cx="5486400" cy="22002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B8F">
        <w:rPr>
          <w:rFonts w:asciiTheme="majorHAnsi" w:hAnsiTheme="majorHAnsi"/>
          <w:b/>
          <w:bCs/>
          <w:caps/>
          <w:color w:val="2E2E2E" w:themeColor="accent2"/>
          <w:spacing w:val="14"/>
          <w:sz w:val="26"/>
          <w:szCs w:val="26"/>
        </w:rPr>
        <w:t>8 . Create a table that has derived attributes</w:t>
      </w:r>
    </w:p>
    <w:sectPr w:rsidR="00A32A45" w:rsidRPr="000C60F4">
      <w:footerReference w:type="default" r:id="rId15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E4118" w14:textId="77777777" w:rsidR="00C56F2C" w:rsidRDefault="00C56F2C">
      <w:pPr>
        <w:spacing w:after="0" w:line="240" w:lineRule="auto"/>
      </w:pPr>
      <w:r>
        <w:separator/>
      </w:r>
    </w:p>
    <w:p w14:paraId="11A42597" w14:textId="77777777" w:rsidR="00C56F2C" w:rsidRDefault="00C56F2C"/>
  </w:endnote>
  <w:endnote w:type="continuationSeparator" w:id="0">
    <w:p w14:paraId="5AAFF301" w14:textId="77777777" w:rsidR="00C56F2C" w:rsidRDefault="00C56F2C">
      <w:pPr>
        <w:spacing w:after="0" w:line="240" w:lineRule="auto"/>
      </w:pPr>
      <w:r>
        <w:continuationSeparator/>
      </w:r>
    </w:p>
    <w:p w14:paraId="2B0A5D02" w14:textId="77777777" w:rsidR="00C56F2C" w:rsidRDefault="00C56F2C"/>
  </w:endnote>
  <w:endnote w:type="continuationNotice" w:id="1">
    <w:p w14:paraId="020E474B" w14:textId="77777777" w:rsidR="0033310D" w:rsidRDefault="003331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DF190" w14:textId="77777777" w:rsidR="005D415A" w:rsidRDefault="0068466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7F4AD" w14:textId="77777777" w:rsidR="00C56F2C" w:rsidRDefault="00C56F2C">
      <w:pPr>
        <w:spacing w:after="0" w:line="240" w:lineRule="auto"/>
      </w:pPr>
      <w:r>
        <w:separator/>
      </w:r>
    </w:p>
    <w:p w14:paraId="2ED244ED" w14:textId="77777777" w:rsidR="00C56F2C" w:rsidRDefault="00C56F2C"/>
  </w:footnote>
  <w:footnote w:type="continuationSeparator" w:id="0">
    <w:p w14:paraId="607DC82A" w14:textId="77777777" w:rsidR="00C56F2C" w:rsidRDefault="00C56F2C">
      <w:pPr>
        <w:spacing w:after="0" w:line="240" w:lineRule="auto"/>
      </w:pPr>
      <w:r>
        <w:continuationSeparator/>
      </w:r>
    </w:p>
    <w:p w14:paraId="5474EAD8" w14:textId="77777777" w:rsidR="00C56F2C" w:rsidRDefault="00C56F2C"/>
  </w:footnote>
  <w:footnote w:type="continuationNotice" w:id="1">
    <w:p w14:paraId="2A11C0EC" w14:textId="77777777" w:rsidR="0033310D" w:rsidRDefault="003331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2C"/>
    <w:rsid w:val="0004734E"/>
    <w:rsid w:val="00047473"/>
    <w:rsid w:val="000C60F4"/>
    <w:rsid w:val="000D77E8"/>
    <w:rsid w:val="000F7D94"/>
    <w:rsid w:val="00113307"/>
    <w:rsid w:val="00183BD0"/>
    <w:rsid w:val="001D05E8"/>
    <w:rsid w:val="002C032D"/>
    <w:rsid w:val="003120F7"/>
    <w:rsid w:val="0033310D"/>
    <w:rsid w:val="003401AC"/>
    <w:rsid w:val="003F6CB5"/>
    <w:rsid w:val="00506534"/>
    <w:rsid w:val="005D415A"/>
    <w:rsid w:val="005D7E2C"/>
    <w:rsid w:val="00624CD0"/>
    <w:rsid w:val="00643C0E"/>
    <w:rsid w:val="00653FED"/>
    <w:rsid w:val="006676E9"/>
    <w:rsid w:val="00683C61"/>
    <w:rsid w:val="00684661"/>
    <w:rsid w:val="0068507C"/>
    <w:rsid w:val="007950DF"/>
    <w:rsid w:val="007D2C68"/>
    <w:rsid w:val="00882C8C"/>
    <w:rsid w:val="00883B05"/>
    <w:rsid w:val="008A2DC0"/>
    <w:rsid w:val="008A7E2A"/>
    <w:rsid w:val="008B7221"/>
    <w:rsid w:val="009C3AF2"/>
    <w:rsid w:val="009C4FB2"/>
    <w:rsid w:val="00A270CD"/>
    <w:rsid w:val="00A32A45"/>
    <w:rsid w:val="00A925F3"/>
    <w:rsid w:val="00B94B8F"/>
    <w:rsid w:val="00BE584C"/>
    <w:rsid w:val="00BF0EF2"/>
    <w:rsid w:val="00C021E5"/>
    <w:rsid w:val="00C4031D"/>
    <w:rsid w:val="00C56F2C"/>
    <w:rsid w:val="00C74762"/>
    <w:rsid w:val="00C911C4"/>
    <w:rsid w:val="00CA2364"/>
    <w:rsid w:val="00CD7A94"/>
    <w:rsid w:val="00CE1FFB"/>
    <w:rsid w:val="00CE3C79"/>
    <w:rsid w:val="00CE45CA"/>
    <w:rsid w:val="00D049EC"/>
    <w:rsid w:val="00D06DCD"/>
    <w:rsid w:val="00D50B84"/>
    <w:rsid w:val="00DD06BC"/>
    <w:rsid w:val="00DD1AD9"/>
    <w:rsid w:val="00E52547"/>
    <w:rsid w:val="00EA070B"/>
    <w:rsid w:val="00F5250A"/>
    <w:rsid w:val="00FD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031B"/>
  <w15:chartTrackingRefBased/>
  <w15:docId w15:val="{4C97332E-FDE8-6E40-9043-4F0ACE23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1D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5C74D7A-5F84-1947-9DEC-0A237B143D79%7dtf50002044.dotx" TargetMode="External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%7b45C74D7A-5F84-1947-9DEC-0A237B143D79%7dtf50002044.dotx</Template>
  <TotalTime>1</TotalTime>
  <Pages>4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repudi.</dc:creator>
  <cp:keywords/>
  <dc:description/>
  <cp:lastModifiedBy>chandra repudi.</cp:lastModifiedBy>
  <cp:revision>2</cp:revision>
  <dcterms:created xsi:type="dcterms:W3CDTF">2021-02-13T08:25:00Z</dcterms:created>
  <dcterms:modified xsi:type="dcterms:W3CDTF">2021-02-13T08:25:00Z</dcterms:modified>
</cp:coreProperties>
</file>